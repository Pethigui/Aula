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D5CE" w14:textId="77777777" w:rsidR="005450A2" w:rsidRPr="00BD2C7C" w:rsidRDefault="0054627A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noProof/>
          <w:lang w:eastAsia="pt-BR"/>
        </w:rPr>
        <w:drawing>
          <wp:inline distT="0" distB="0" distL="0" distR="0" wp14:anchorId="77C184EA" wp14:editId="56150BCE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F050" w14:textId="77777777" w:rsidR="00470015" w:rsidRPr="00BD2C7C" w:rsidRDefault="00470015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E441AE8" w14:textId="77777777" w:rsidR="00470015" w:rsidRPr="00BD2C7C" w:rsidRDefault="00470015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5C91B36" w14:textId="77777777" w:rsidR="00DC185D" w:rsidRPr="00BD2C7C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GOVERNO FEDERAL</w:t>
      </w:r>
    </w:p>
    <w:p w14:paraId="2F25B3CB" w14:textId="77777777" w:rsidR="00DC185D" w:rsidRPr="00BD2C7C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MINISTÉRIO DA EDUCAÇÃO</w:t>
      </w:r>
    </w:p>
    <w:p w14:paraId="3896BD13" w14:textId="77777777" w:rsidR="00703E64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 xml:space="preserve">INSTITUTO FEDERAL DE EDUCAÇÃO, CIÊNCIA E TECNOLOGIA </w:t>
      </w:r>
    </w:p>
    <w:p w14:paraId="4D5E2237" w14:textId="2C27FA73" w:rsidR="00DC185D" w:rsidRDefault="00097F3F" w:rsidP="00703E64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CAMPOS</w:t>
      </w:r>
      <w:r w:rsidR="00703E64">
        <w:rPr>
          <w:rFonts w:ascii="Times New Roman" w:hAnsi="Times New Roman"/>
          <w:b/>
          <w:sz w:val="24"/>
          <w:szCs w:val="24"/>
        </w:rPr>
        <w:t xml:space="preserve"> </w:t>
      </w:r>
      <w:r w:rsidRPr="00BD2C7C">
        <w:rPr>
          <w:rFonts w:ascii="Times New Roman" w:hAnsi="Times New Roman"/>
          <w:b/>
          <w:sz w:val="24"/>
          <w:szCs w:val="24"/>
        </w:rPr>
        <w:t>EUCLIDES DA CUNHA</w:t>
      </w:r>
    </w:p>
    <w:p w14:paraId="1F1A4FFF" w14:textId="22527886" w:rsidR="00703E64" w:rsidRPr="00BD2C7C" w:rsidRDefault="00703E64" w:rsidP="00703E64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TÉCNICO NÍVEL MÉDIO EM INFORMÁTICA - INTEGRADO</w:t>
      </w:r>
    </w:p>
    <w:p w14:paraId="2F8753DC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5A8E221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6AF80991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893EA00" w14:textId="69A413A3" w:rsidR="00097F3F" w:rsidRPr="00BD2C7C" w:rsidRDefault="005B13A2" w:rsidP="00097F3F">
      <w:pPr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RELATÓRIO DE FUNCIONABILIDADE DO CÓDIGO IFBET.</w:t>
      </w:r>
    </w:p>
    <w:p w14:paraId="6D84D23F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B82A955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EA6F1D3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65982496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8C06EED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96C4B2C" w14:textId="77777777" w:rsidR="00AC4502" w:rsidRPr="00BD2C7C" w:rsidRDefault="00AC450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8C9EFE" w14:textId="6D4EAED5" w:rsidR="00613752" w:rsidRPr="00BD2C7C" w:rsidRDefault="005B13A2" w:rsidP="006C0FB7">
      <w:pPr>
        <w:ind w:firstLine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ALUNOS: ADERALDO SANTANA</w:t>
      </w:r>
      <w:r>
        <w:rPr>
          <w:rFonts w:ascii="Times New Roman" w:hAnsi="Times New Roman"/>
          <w:b/>
          <w:sz w:val="24"/>
          <w:szCs w:val="24"/>
        </w:rPr>
        <w:t>,</w:t>
      </w:r>
      <w:r w:rsidRPr="00BD2C7C">
        <w:rPr>
          <w:rFonts w:ascii="Times New Roman" w:hAnsi="Times New Roman"/>
          <w:b/>
          <w:sz w:val="24"/>
          <w:szCs w:val="24"/>
        </w:rPr>
        <w:t xml:space="preserve"> AILSON SOARES E PEDRO SANTANA. </w:t>
      </w:r>
    </w:p>
    <w:p w14:paraId="3FBC3F1B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3CDB791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607F776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AAD5624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56CE68AF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792F7F6" w14:textId="77777777" w:rsidR="00226BB9" w:rsidRPr="00BD2C7C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6C3F71E7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5901AD71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067B213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5275D92" w14:textId="77777777" w:rsidR="00613752" w:rsidRPr="00BD2C7C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23D5546" w14:textId="77777777" w:rsidR="00613752" w:rsidRPr="00BD2C7C" w:rsidRDefault="00097F3F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EUCLIDES DA CUNHA</w:t>
      </w:r>
    </w:p>
    <w:p w14:paraId="25FD30DA" w14:textId="2F19C0AE" w:rsidR="00097F3F" w:rsidRPr="00BD2C7C" w:rsidRDefault="00097F3F" w:rsidP="00097F3F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2023</w:t>
      </w:r>
    </w:p>
    <w:p w14:paraId="7D47ED8A" w14:textId="77777777" w:rsidR="00097F3F" w:rsidRPr="00BD2C7C" w:rsidRDefault="00097F3F" w:rsidP="00097F3F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E713906" w14:textId="77777777" w:rsidR="00EA26A2" w:rsidRPr="00BD2C7C" w:rsidRDefault="00EA26A2" w:rsidP="00703E64">
      <w:pPr>
        <w:ind w:firstLine="709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RELATÓRIO:</w:t>
      </w:r>
    </w:p>
    <w:p w14:paraId="18A5783E" w14:textId="77777777" w:rsidR="00EA26A2" w:rsidRPr="00BD2C7C" w:rsidRDefault="00EA26A2" w:rsidP="00703E64">
      <w:pPr>
        <w:ind w:firstLine="709"/>
        <w:rPr>
          <w:rFonts w:ascii="Times New Roman" w:hAnsi="Times New Roman"/>
          <w:b/>
          <w:sz w:val="24"/>
          <w:szCs w:val="24"/>
        </w:rPr>
      </w:pPr>
    </w:p>
    <w:p w14:paraId="61112D75" w14:textId="6070534A" w:rsidR="00CF1AE7" w:rsidRPr="00BD2C7C" w:rsidRDefault="00CF1AE7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>O desenvolvido do projeto que visava o tema site de apostas esportivas. Foi bastante produtivo, para realizar os códigos do site utilizamos as propriedades HTML e CSS.</w:t>
      </w:r>
    </w:p>
    <w:p w14:paraId="0B821C8F" w14:textId="0BC2F746" w:rsidR="00CF1AE7" w:rsidRPr="00BD2C7C" w:rsidRDefault="00EA26A2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 xml:space="preserve">O código IFBET foi desenvolvido como inspiração na Estrela Bet 365, uma casa oficial de apostas online. O site IFBET, é um site bem moderno e muito semelhante </w:t>
      </w:r>
      <w:r w:rsidR="00B10228" w:rsidRPr="00BD2C7C">
        <w:rPr>
          <w:rFonts w:ascii="Times New Roman" w:hAnsi="Times New Roman"/>
          <w:bCs/>
          <w:sz w:val="24"/>
          <w:szCs w:val="24"/>
        </w:rPr>
        <w:t xml:space="preserve">a </w:t>
      </w:r>
      <w:r w:rsidRPr="00BD2C7C">
        <w:rPr>
          <w:rFonts w:ascii="Times New Roman" w:hAnsi="Times New Roman"/>
          <w:bCs/>
          <w:sz w:val="24"/>
          <w:szCs w:val="24"/>
        </w:rPr>
        <w:t>Estrela Bet,</w:t>
      </w:r>
      <w:r w:rsidR="00B10228" w:rsidRPr="00BD2C7C">
        <w:rPr>
          <w:rFonts w:ascii="Times New Roman" w:hAnsi="Times New Roman"/>
          <w:bCs/>
          <w:sz w:val="24"/>
          <w:szCs w:val="24"/>
        </w:rPr>
        <w:t xml:space="preserve"> ela conta com várias </w:t>
      </w:r>
      <w:r w:rsidRPr="00BD2C7C">
        <w:rPr>
          <w:rFonts w:ascii="Times New Roman" w:hAnsi="Times New Roman"/>
          <w:bCs/>
          <w:sz w:val="24"/>
          <w:szCs w:val="24"/>
        </w:rPr>
        <w:t>de opções apostas</w:t>
      </w:r>
      <w:r w:rsidR="00B10228" w:rsidRPr="00BD2C7C">
        <w:rPr>
          <w:rFonts w:ascii="Times New Roman" w:hAnsi="Times New Roman"/>
          <w:bCs/>
          <w:sz w:val="24"/>
          <w:szCs w:val="24"/>
        </w:rPr>
        <w:t xml:space="preserve">, </w:t>
      </w:r>
      <w:r w:rsidRPr="00BD2C7C">
        <w:rPr>
          <w:rFonts w:ascii="Times New Roman" w:hAnsi="Times New Roman"/>
          <w:bCs/>
          <w:sz w:val="24"/>
          <w:szCs w:val="24"/>
        </w:rPr>
        <w:t>como por exemplo</w:t>
      </w:r>
      <w:r w:rsidR="00B10228" w:rsidRPr="00BD2C7C">
        <w:rPr>
          <w:rFonts w:ascii="Times New Roman" w:hAnsi="Times New Roman"/>
          <w:bCs/>
          <w:sz w:val="24"/>
          <w:szCs w:val="24"/>
        </w:rPr>
        <w:t>,</w:t>
      </w:r>
      <w:r w:rsidRPr="00BD2C7C">
        <w:rPr>
          <w:rFonts w:ascii="Times New Roman" w:hAnsi="Times New Roman"/>
          <w:bCs/>
          <w:sz w:val="24"/>
          <w:szCs w:val="24"/>
        </w:rPr>
        <w:t xml:space="preserve"> as apostas ao vivo que ainda não está funcionado, mas já está implementado. O site conta com </w:t>
      </w:r>
      <w:r w:rsidR="00C83C38" w:rsidRPr="00BD2C7C">
        <w:rPr>
          <w:rFonts w:ascii="Times New Roman" w:hAnsi="Times New Roman"/>
          <w:bCs/>
          <w:sz w:val="24"/>
          <w:szCs w:val="24"/>
        </w:rPr>
        <w:t>três</w:t>
      </w:r>
      <w:r w:rsidR="00B10228" w:rsidRPr="00BD2C7C">
        <w:rPr>
          <w:rFonts w:ascii="Times New Roman" w:hAnsi="Times New Roman"/>
          <w:bCs/>
          <w:sz w:val="24"/>
          <w:szCs w:val="24"/>
        </w:rPr>
        <w:t xml:space="preserve"> abas</w:t>
      </w:r>
      <w:r w:rsidR="00BD2C7C" w:rsidRPr="00BD2C7C">
        <w:rPr>
          <w:rFonts w:ascii="Times New Roman" w:hAnsi="Times New Roman"/>
          <w:bCs/>
          <w:sz w:val="24"/>
          <w:szCs w:val="24"/>
        </w:rPr>
        <w:t>:</w:t>
      </w:r>
      <w:r w:rsidRPr="00BD2C7C">
        <w:rPr>
          <w:rFonts w:ascii="Times New Roman" w:hAnsi="Times New Roman"/>
          <w:bCs/>
          <w:sz w:val="24"/>
          <w:szCs w:val="24"/>
        </w:rPr>
        <w:t xml:space="preserve"> uma </w:t>
      </w:r>
      <w:r w:rsidR="00B10228" w:rsidRPr="00BD2C7C">
        <w:rPr>
          <w:rFonts w:ascii="Times New Roman" w:hAnsi="Times New Roman"/>
          <w:bCs/>
          <w:sz w:val="24"/>
          <w:szCs w:val="24"/>
        </w:rPr>
        <w:t>página</w:t>
      </w:r>
      <w:r w:rsidRPr="00BD2C7C">
        <w:rPr>
          <w:rFonts w:ascii="Times New Roman" w:hAnsi="Times New Roman"/>
          <w:bCs/>
          <w:sz w:val="24"/>
          <w:szCs w:val="24"/>
        </w:rPr>
        <w:t xml:space="preserve"> principal </w:t>
      </w:r>
      <w:r w:rsidR="00BD2C7C" w:rsidRPr="00BD2C7C">
        <w:rPr>
          <w:rFonts w:ascii="Times New Roman" w:hAnsi="Times New Roman"/>
          <w:bCs/>
          <w:sz w:val="24"/>
          <w:szCs w:val="24"/>
        </w:rPr>
        <w:t xml:space="preserve">que possui um menu superior para navegar entre as páginas do site, um menu lateral para navegar naquela página, um </w:t>
      </w:r>
      <w:proofErr w:type="spellStart"/>
      <w:r w:rsidR="00BD2C7C" w:rsidRPr="00BD2C7C">
        <w:rPr>
          <w:rFonts w:ascii="Times New Roman" w:hAnsi="Times New Roman"/>
          <w:bCs/>
          <w:sz w:val="24"/>
          <w:szCs w:val="24"/>
        </w:rPr>
        <w:t>slider</w:t>
      </w:r>
      <w:proofErr w:type="spellEnd"/>
      <w:r w:rsidR="00BD2C7C" w:rsidRPr="00BD2C7C">
        <w:rPr>
          <w:rFonts w:ascii="Times New Roman" w:hAnsi="Times New Roman"/>
          <w:bCs/>
          <w:sz w:val="24"/>
          <w:szCs w:val="24"/>
        </w:rPr>
        <w:t xml:space="preserve"> de anúncios, o principal jogo acontecendo e as apostas que podem serem feitas dele, as</w:t>
      </w:r>
      <w:r w:rsidRPr="00BD2C7C">
        <w:rPr>
          <w:rFonts w:ascii="Times New Roman" w:hAnsi="Times New Roman"/>
          <w:bCs/>
          <w:sz w:val="24"/>
          <w:szCs w:val="24"/>
        </w:rPr>
        <w:t xml:space="preserve"> apostas</w:t>
      </w:r>
      <w:r w:rsidR="00B10228" w:rsidRPr="00BD2C7C">
        <w:rPr>
          <w:rFonts w:ascii="Times New Roman" w:hAnsi="Times New Roman"/>
          <w:bCs/>
          <w:sz w:val="24"/>
          <w:szCs w:val="24"/>
        </w:rPr>
        <w:t xml:space="preserve"> </w:t>
      </w:r>
      <w:r w:rsidRPr="00BD2C7C">
        <w:rPr>
          <w:rFonts w:ascii="Times New Roman" w:hAnsi="Times New Roman"/>
          <w:bCs/>
          <w:sz w:val="24"/>
          <w:szCs w:val="24"/>
        </w:rPr>
        <w:t>de futebol</w:t>
      </w:r>
      <w:r w:rsidR="00BD2C7C" w:rsidRPr="00BD2C7C">
        <w:rPr>
          <w:rFonts w:ascii="Times New Roman" w:hAnsi="Times New Roman"/>
          <w:bCs/>
          <w:sz w:val="24"/>
          <w:szCs w:val="24"/>
        </w:rPr>
        <w:t xml:space="preserve"> dos principais jogos;</w:t>
      </w:r>
      <w:r w:rsidR="00C83C38" w:rsidRPr="00BD2C7C">
        <w:rPr>
          <w:rFonts w:ascii="Times New Roman" w:hAnsi="Times New Roman"/>
          <w:bCs/>
          <w:sz w:val="24"/>
          <w:szCs w:val="24"/>
        </w:rPr>
        <w:t xml:space="preserve"> uma página com uma tabela de apostas apenas de jogos ao vivo</w:t>
      </w:r>
      <w:r w:rsidR="00BD2C7C" w:rsidRPr="00BD2C7C">
        <w:rPr>
          <w:rFonts w:ascii="Times New Roman" w:hAnsi="Times New Roman"/>
          <w:bCs/>
          <w:sz w:val="24"/>
          <w:szCs w:val="24"/>
        </w:rPr>
        <w:t xml:space="preserve"> com suas apostas ao lado;</w:t>
      </w:r>
      <w:r w:rsidR="00541456" w:rsidRPr="00BD2C7C">
        <w:rPr>
          <w:rFonts w:ascii="Times New Roman" w:hAnsi="Times New Roman"/>
          <w:bCs/>
          <w:sz w:val="24"/>
          <w:szCs w:val="24"/>
        </w:rPr>
        <w:t xml:space="preserve"> uma aba de cadastro </w:t>
      </w:r>
      <w:r w:rsidR="00B10228" w:rsidRPr="00BD2C7C">
        <w:rPr>
          <w:rFonts w:ascii="Times New Roman" w:hAnsi="Times New Roman"/>
          <w:bCs/>
          <w:sz w:val="24"/>
          <w:szCs w:val="24"/>
        </w:rPr>
        <w:t>funcional.</w:t>
      </w:r>
    </w:p>
    <w:p w14:paraId="44B0E819" w14:textId="5A01343F" w:rsidR="00B10228" w:rsidRPr="00BD2C7C" w:rsidRDefault="00CF1AE7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>Cada pessoa ficou responsável por uma coisa, mas de certa forma todos se ajudaram.  A divisão ficou assim: Duas pessoas desenvolv</w:t>
      </w:r>
      <w:r w:rsidR="00BD2C7C" w:rsidRPr="00BD2C7C">
        <w:rPr>
          <w:rFonts w:ascii="Times New Roman" w:hAnsi="Times New Roman"/>
          <w:bCs/>
          <w:sz w:val="24"/>
          <w:szCs w:val="24"/>
        </w:rPr>
        <w:t>eram</w:t>
      </w:r>
      <w:r w:rsidRPr="00BD2C7C">
        <w:rPr>
          <w:rFonts w:ascii="Times New Roman" w:hAnsi="Times New Roman"/>
          <w:bCs/>
          <w:sz w:val="24"/>
          <w:szCs w:val="24"/>
        </w:rPr>
        <w:t xml:space="preserve"> a parte principal e a de jogos ao vivo (Pedro e Ailson) e</w:t>
      </w:r>
      <w:r w:rsidR="00BD2C7C" w:rsidRPr="00BD2C7C">
        <w:rPr>
          <w:rFonts w:ascii="Times New Roman" w:hAnsi="Times New Roman"/>
          <w:bCs/>
          <w:sz w:val="24"/>
          <w:szCs w:val="24"/>
        </w:rPr>
        <w:t xml:space="preserve"> a de</w:t>
      </w:r>
      <w:r w:rsidRPr="00BD2C7C">
        <w:rPr>
          <w:rFonts w:ascii="Times New Roman" w:hAnsi="Times New Roman"/>
          <w:bCs/>
          <w:sz w:val="24"/>
          <w:szCs w:val="24"/>
        </w:rPr>
        <w:t xml:space="preserve"> cadastro</w:t>
      </w:r>
      <w:r w:rsidR="00BD2C7C" w:rsidRPr="00BD2C7C">
        <w:rPr>
          <w:rFonts w:ascii="Times New Roman" w:hAnsi="Times New Roman"/>
          <w:bCs/>
          <w:sz w:val="24"/>
          <w:szCs w:val="24"/>
        </w:rPr>
        <w:t xml:space="preserve"> foi</w:t>
      </w:r>
      <w:r w:rsidRPr="00BD2C7C">
        <w:rPr>
          <w:rFonts w:ascii="Times New Roman" w:hAnsi="Times New Roman"/>
          <w:bCs/>
          <w:sz w:val="24"/>
          <w:szCs w:val="24"/>
        </w:rPr>
        <w:t xml:space="preserve"> desenvolvida p</w:t>
      </w:r>
      <w:r w:rsidR="00BD2C7C" w:rsidRPr="00BD2C7C">
        <w:rPr>
          <w:rFonts w:ascii="Times New Roman" w:hAnsi="Times New Roman"/>
          <w:bCs/>
          <w:sz w:val="24"/>
          <w:szCs w:val="24"/>
        </w:rPr>
        <w:t>elo</w:t>
      </w:r>
      <w:r w:rsidRPr="00BD2C7C">
        <w:rPr>
          <w:rFonts w:ascii="Times New Roman" w:hAnsi="Times New Roman"/>
          <w:bCs/>
          <w:sz w:val="24"/>
          <w:szCs w:val="24"/>
        </w:rPr>
        <w:t xml:space="preserve"> (Aderaldo), mas Aderaldo ajudou muito na principal também, ele implementou slides flutuantes na parte principal do site no qual fica passando algumas imagens times e também o rodapé. </w:t>
      </w:r>
    </w:p>
    <w:p w14:paraId="60875371" w14:textId="303FD2BE" w:rsidR="00CF1AE7" w:rsidRPr="00BD2C7C" w:rsidRDefault="00B10228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>O rascunho</w:t>
      </w:r>
      <w:r w:rsidR="00AC1FD1" w:rsidRPr="00BD2C7C">
        <w:rPr>
          <w:rFonts w:ascii="Times New Roman" w:hAnsi="Times New Roman"/>
          <w:bCs/>
          <w:sz w:val="24"/>
          <w:szCs w:val="24"/>
        </w:rPr>
        <w:t>/modelo</w:t>
      </w:r>
      <w:r w:rsidRPr="00BD2C7C">
        <w:rPr>
          <w:rFonts w:ascii="Times New Roman" w:hAnsi="Times New Roman"/>
          <w:bCs/>
          <w:sz w:val="24"/>
          <w:szCs w:val="24"/>
        </w:rPr>
        <w:t xml:space="preserve"> do site foi desenvolvido em grupo três pessoas durante 9 dias, com carga horário semanal de 2 a 5 horas por dia, é nosso primeiro site, por isso passamos por diversas dificuldades</w:t>
      </w:r>
      <w:r w:rsidR="00C83C38" w:rsidRPr="00BD2C7C">
        <w:rPr>
          <w:rFonts w:ascii="Times New Roman" w:hAnsi="Times New Roman"/>
          <w:bCs/>
          <w:sz w:val="24"/>
          <w:szCs w:val="24"/>
        </w:rPr>
        <w:t>, como</w:t>
      </w:r>
      <w:r w:rsidR="00CF1AE7" w:rsidRPr="00BD2C7C">
        <w:rPr>
          <w:rFonts w:ascii="Times New Roman" w:hAnsi="Times New Roman"/>
          <w:bCs/>
          <w:sz w:val="24"/>
          <w:szCs w:val="24"/>
        </w:rPr>
        <w:t>:</w:t>
      </w:r>
      <w:r w:rsidR="00C83C38" w:rsidRPr="00BD2C7C">
        <w:rPr>
          <w:rFonts w:ascii="Times New Roman" w:hAnsi="Times New Roman"/>
          <w:bCs/>
          <w:sz w:val="24"/>
          <w:szCs w:val="24"/>
        </w:rPr>
        <w:t xml:space="preserve"> as caixas de apostas não se adaptarem ao tamanho da tela em navegadores diferentes</w:t>
      </w:r>
      <w:r w:rsidR="00CF1AE7" w:rsidRPr="00BD2C7C">
        <w:rPr>
          <w:rFonts w:ascii="Times New Roman" w:hAnsi="Times New Roman"/>
          <w:bCs/>
          <w:sz w:val="24"/>
          <w:szCs w:val="24"/>
        </w:rPr>
        <w:t xml:space="preserve"> ficando totalmente diferentes</w:t>
      </w:r>
      <w:r w:rsidR="00C83C38" w:rsidRPr="00BD2C7C">
        <w:rPr>
          <w:rFonts w:ascii="Times New Roman" w:hAnsi="Times New Roman"/>
          <w:bCs/>
          <w:sz w:val="24"/>
          <w:szCs w:val="24"/>
        </w:rPr>
        <w:t>, assim, sendo obrigado a deixar elas responsivas, alguns problemas envolvendo o display</w:t>
      </w:r>
      <w:r w:rsidR="00CF1AE7" w:rsidRPr="00BD2C7C">
        <w:rPr>
          <w:rFonts w:ascii="Times New Roman" w:hAnsi="Times New Roman"/>
          <w:bCs/>
          <w:sz w:val="24"/>
          <w:szCs w:val="24"/>
        </w:rPr>
        <w:t xml:space="preserve"> e o alinhamento de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tags</w:t>
      </w:r>
      <w:proofErr w:type="spellEnd"/>
      <w:r w:rsidR="00CF1AE7" w:rsidRPr="00BD2C7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div</w:t>
      </w:r>
      <w:proofErr w:type="spellEnd"/>
      <w:r w:rsidR="00C83C38" w:rsidRPr="00BD2C7C">
        <w:rPr>
          <w:rFonts w:ascii="Times New Roman" w:hAnsi="Times New Roman"/>
          <w:bCs/>
          <w:sz w:val="24"/>
          <w:szCs w:val="24"/>
        </w:rPr>
        <w:t>, em que uns objetos impactavam nos outros,</w:t>
      </w:r>
      <w:r w:rsidR="00CF1AE7" w:rsidRPr="00BD2C7C">
        <w:rPr>
          <w:rFonts w:ascii="Times New Roman" w:hAnsi="Times New Roman"/>
          <w:bCs/>
          <w:sz w:val="24"/>
          <w:szCs w:val="24"/>
        </w:rPr>
        <w:t xml:space="preserve"> dificuldade em usar o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github</w:t>
      </w:r>
      <w:proofErr w:type="spellEnd"/>
      <w:r w:rsidR="00CF1AE7" w:rsidRPr="00BD2C7C">
        <w:rPr>
          <w:rFonts w:ascii="Times New Roman" w:hAnsi="Times New Roman"/>
          <w:bCs/>
          <w:sz w:val="24"/>
          <w:szCs w:val="24"/>
        </w:rPr>
        <w:t xml:space="preserve"> tanto para criar repositórios, dar os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commits</w:t>
      </w:r>
      <w:proofErr w:type="spellEnd"/>
      <w:r w:rsidR="00CF1AE7" w:rsidRPr="00BD2C7C">
        <w:rPr>
          <w:rFonts w:ascii="Times New Roman" w:hAnsi="Times New Roman"/>
          <w:bCs/>
          <w:sz w:val="24"/>
          <w:szCs w:val="24"/>
        </w:rPr>
        <w:t xml:space="preserve">, os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pull</w:t>
      </w:r>
      <w:proofErr w:type="spellEnd"/>
      <w:r w:rsidR="00CF1AE7" w:rsidRPr="00BD2C7C">
        <w:rPr>
          <w:rFonts w:ascii="Times New Roman" w:hAnsi="Times New Roman"/>
          <w:bCs/>
          <w:sz w:val="24"/>
          <w:szCs w:val="24"/>
        </w:rPr>
        <w:t xml:space="preserve"> e </w:t>
      </w:r>
      <w:proofErr w:type="spellStart"/>
      <w:r w:rsidR="00CF1AE7" w:rsidRPr="00BD2C7C">
        <w:rPr>
          <w:rFonts w:ascii="Times New Roman" w:hAnsi="Times New Roman"/>
          <w:bCs/>
          <w:sz w:val="24"/>
          <w:szCs w:val="24"/>
        </w:rPr>
        <w:t>push</w:t>
      </w:r>
      <w:proofErr w:type="spellEnd"/>
      <w:r w:rsidR="00CF1AE7" w:rsidRPr="00BD2C7C">
        <w:rPr>
          <w:rFonts w:ascii="Times New Roman" w:hAnsi="Times New Roman"/>
          <w:bCs/>
          <w:sz w:val="24"/>
          <w:szCs w:val="24"/>
        </w:rPr>
        <w:t xml:space="preserve">. E para conseguimos corrigir esses erros e passar por essas dificuldades utilizamos de vários métodos de pesquisas extras, como vídeos e tutoriais do YouTube, pesquisas em sites e blogs como o w3scholl que e uma ferramenta utilizado por muitas pessoas na qual querem aprender de maneira pratica como criar códigos em </w:t>
      </w:r>
      <w:proofErr w:type="spellStart"/>
      <w:proofErr w:type="gramStart"/>
      <w:r w:rsidR="00CF1AE7" w:rsidRPr="00BD2C7C">
        <w:rPr>
          <w:rFonts w:ascii="Times New Roman" w:hAnsi="Times New Roman"/>
          <w:bCs/>
          <w:sz w:val="24"/>
          <w:szCs w:val="24"/>
        </w:rPr>
        <w:t>html,css</w:t>
      </w:r>
      <w:proofErr w:type="spellEnd"/>
      <w:proofErr w:type="gramEnd"/>
      <w:r w:rsidR="00CF1AE7" w:rsidRPr="00BD2C7C">
        <w:rPr>
          <w:rFonts w:ascii="Times New Roman" w:hAnsi="Times New Roman"/>
          <w:bCs/>
          <w:sz w:val="24"/>
          <w:szCs w:val="24"/>
        </w:rPr>
        <w:t xml:space="preserve"> e etc...</w:t>
      </w:r>
    </w:p>
    <w:p w14:paraId="04B87BA5" w14:textId="6E5E0224" w:rsidR="00CF1AE7" w:rsidRPr="00BD2C7C" w:rsidRDefault="00CF1AE7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 xml:space="preserve">Com todos esses métodos de pesquisas utilizado conguíssimos apreender e compreender ainda mais sobre as diversas </w:t>
      </w:r>
      <w:proofErr w:type="spellStart"/>
      <w:r w:rsidRPr="00BD2C7C">
        <w:rPr>
          <w:rFonts w:ascii="Times New Roman" w:hAnsi="Times New Roman"/>
          <w:bCs/>
          <w:sz w:val="24"/>
          <w:szCs w:val="24"/>
        </w:rPr>
        <w:t>f</w:t>
      </w:r>
      <w:r w:rsidR="005D5A54" w:rsidRPr="00BD2C7C">
        <w:rPr>
          <w:rFonts w:ascii="Times New Roman" w:hAnsi="Times New Roman"/>
          <w:bCs/>
          <w:sz w:val="24"/>
          <w:szCs w:val="24"/>
        </w:rPr>
        <w:t>e</w:t>
      </w:r>
      <w:r w:rsidRPr="00BD2C7C">
        <w:rPr>
          <w:rFonts w:ascii="Times New Roman" w:hAnsi="Times New Roman"/>
          <w:bCs/>
          <w:sz w:val="24"/>
          <w:szCs w:val="24"/>
        </w:rPr>
        <w:t>rramentos</w:t>
      </w:r>
      <w:proofErr w:type="spellEnd"/>
      <w:r w:rsidRPr="00BD2C7C">
        <w:rPr>
          <w:rFonts w:ascii="Times New Roman" w:hAnsi="Times New Roman"/>
          <w:bCs/>
          <w:sz w:val="24"/>
          <w:szCs w:val="24"/>
        </w:rPr>
        <w:t xml:space="preserve"> usadas em </w:t>
      </w:r>
      <w:proofErr w:type="spellStart"/>
      <w:r w:rsidRPr="00BD2C7C">
        <w:rPr>
          <w:rFonts w:ascii="Times New Roman" w:hAnsi="Times New Roman"/>
          <w:bCs/>
          <w:sz w:val="24"/>
          <w:szCs w:val="24"/>
        </w:rPr>
        <w:t>htmll</w:t>
      </w:r>
      <w:proofErr w:type="spellEnd"/>
      <w:r w:rsidRPr="00BD2C7C">
        <w:rPr>
          <w:rFonts w:ascii="Times New Roman" w:hAnsi="Times New Roman"/>
          <w:bCs/>
          <w:sz w:val="24"/>
          <w:szCs w:val="24"/>
        </w:rPr>
        <w:t xml:space="preserve"> e </w:t>
      </w:r>
      <w:proofErr w:type="spellStart"/>
      <w:r w:rsidRPr="00BD2C7C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BD2C7C">
        <w:rPr>
          <w:rFonts w:ascii="Times New Roman" w:hAnsi="Times New Roman"/>
          <w:bCs/>
          <w:sz w:val="24"/>
          <w:szCs w:val="24"/>
        </w:rPr>
        <w:t xml:space="preserve"> assim como conseguimos também através das dificuldades enfrentadas ter mais noção de oque e quando usar determinada ferramenta no momento certo.</w:t>
      </w:r>
    </w:p>
    <w:p w14:paraId="09A207A6" w14:textId="77777777" w:rsidR="00A82CEA" w:rsidRDefault="00A82CEA" w:rsidP="00703E64">
      <w:pPr>
        <w:ind w:firstLine="709"/>
        <w:rPr>
          <w:rFonts w:ascii="Times New Roman" w:hAnsi="Times New Roman"/>
          <w:b/>
          <w:sz w:val="24"/>
          <w:szCs w:val="24"/>
        </w:rPr>
      </w:pPr>
    </w:p>
    <w:p w14:paraId="39167E97" w14:textId="77777777" w:rsidR="00703E64" w:rsidRPr="00BD2C7C" w:rsidRDefault="00703E64" w:rsidP="00703E64">
      <w:pPr>
        <w:ind w:firstLine="709"/>
        <w:rPr>
          <w:rFonts w:ascii="Times New Roman" w:hAnsi="Times New Roman"/>
          <w:b/>
          <w:sz w:val="24"/>
          <w:szCs w:val="24"/>
        </w:rPr>
      </w:pPr>
    </w:p>
    <w:p w14:paraId="7724CC5F" w14:textId="61C51BA8" w:rsidR="00A82CEA" w:rsidRDefault="00A82CEA" w:rsidP="00703E64">
      <w:pPr>
        <w:ind w:firstLine="709"/>
        <w:rPr>
          <w:rFonts w:ascii="Times New Roman" w:hAnsi="Times New Roman"/>
          <w:b/>
          <w:sz w:val="24"/>
          <w:szCs w:val="24"/>
        </w:rPr>
      </w:pPr>
      <w:r w:rsidRPr="00BD2C7C">
        <w:rPr>
          <w:rFonts w:ascii="Times New Roman" w:hAnsi="Times New Roman"/>
          <w:b/>
          <w:sz w:val="24"/>
          <w:szCs w:val="24"/>
        </w:rPr>
        <w:t>PONTOS DE MELHORIA QUE AINDA SERAM DESENVOLVID</w:t>
      </w:r>
      <w:r w:rsidR="0067076F" w:rsidRPr="00BD2C7C">
        <w:rPr>
          <w:rFonts w:ascii="Times New Roman" w:hAnsi="Times New Roman"/>
          <w:b/>
          <w:sz w:val="24"/>
          <w:szCs w:val="24"/>
        </w:rPr>
        <w:t>OS</w:t>
      </w:r>
      <w:r w:rsidRPr="00BD2C7C">
        <w:rPr>
          <w:rFonts w:ascii="Times New Roman" w:hAnsi="Times New Roman"/>
          <w:b/>
          <w:sz w:val="24"/>
          <w:szCs w:val="24"/>
        </w:rPr>
        <w:t>:</w:t>
      </w:r>
    </w:p>
    <w:p w14:paraId="2B00DC66" w14:textId="77777777" w:rsidR="00703E64" w:rsidRPr="00BD2C7C" w:rsidRDefault="00703E64" w:rsidP="00703E64">
      <w:pPr>
        <w:ind w:firstLine="709"/>
        <w:rPr>
          <w:rFonts w:ascii="Times New Roman" w:hAnsi="Times New Roman"/>
          <w:b/>
          <w:sz w:val="24"/>
          <w:szCs w:val="24"/>
        </w:rPr>
      </w:pPr>
    </w:p>
    <w:p w14:paraId="03BBF018" w14:textId="728E01B2" w:rsidR="00CF1AE7" w:rsidRPr="00BD2C7C" w:rsidRDefault="00A82CEA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 xml:space="preserve">O site </w:t>
      </w:r>
      <w:r w:rsidR="00EE6353" w:rsidRPr="00BD2C7C">
        <w:rPr>
          <w:rFonts w:ascii="Times New Roman" w:hAnsi="Times New Roman"/>
          <w:bCs/>
          <w:sz w:val="24"/>
          <w:szCs w:val="24"/>
        </w:rPr>
        <w:t>tem um menu superior para navegação entre as páginas, porém alguns deles estão só de “enfeite”, mas lá na frente com a experiência de (PHP e Javascript) que iremos aprender, a gente planeja criar uma abra para cada um botão do menu. T</w:t>
      </w:r>
      <w:r w:rsidRPr="00BD2C7C">
        <w:rPr>
          <w:rFonts w:ascii="Times New Roman" w:hAnsi="Times New Roman"/>
          <w:bCs/>
          <w:sz w:val="24"/>
          <w:szCs w:val="24"/>
        </w:rPr>
        <w:t xml:space="preserve">em </w:t>
      </w:r>
      <w:r w:rsidR="00EE6353" w:rsidRPr="00BD2C7C">
        <w:rPr>
          <w:rFonts w:ascii="Times New Roman" w:hAnsi="Times New Roman"/>
          <w:bCs/>
          <w:sz w:val="24"/>
          <w:szCs w:val="24"/>
        </w:rPr>
        <w:t xml:space="preserve">também </w:t>
      </w:r>
      <w:r w:rsidRPr="00BD2C7C">
        <w:rPr>
          <w:rFonts w:ascii="Times New Roman" w:hAnsi="Times New Roman"/>
          <w:bCs/>
          <w:sz w:val="24"/>
          <w:szCs w:val="24"/>
        </w:rPr>
        <w:t xml:space="preserve">um menu lateral onde é encontrado </w:t>
      </w:r>
      <w:r w:rsidR="0067076F" w:rsidRPr="00BD2C7C">
        <w:rPr>
          <w:rFonts w:ascii="Times New Roman" w:hAnsi="Times New Roman"/>
          <w:bCs/>
          <w:sz w:val="24"/>
          <w:szCs w:val="24"/>
        </w:rPr>
        <w:t>algumas</w:t>
      </w:r>
      <w:r w:rsidRPr="00BD2C7C">
        <w:rPr>
          <w:rFonts w:ascii="Times New Roman" w:hAnsi="Times New Roman"/>
          <w:bCs/>
          <w:sz w:val="24"/>
          <w:szCs w:val="24"/>
        </w:rPr>
        <w:t xml:space="preserve"> opções de apostas, </w:t>
      </w:r>
      <w:r w:rsidR="0067076F" w:rsidRPr="00BD2C7C">
        <w:rPr>
          <w:rFonts w:ascii="Times New Roman" w:hAnsi="Times New Roman"/>
          <w:bCs/>
          <w:sz w:val="24"/>
          <w:szCs w:val="24"/>
        </w:rPr>
        <w:t>sendo</w:t>
      </w:r>
      <w:r w:rsidRPr="00BD2C7C">
        <w:rPr>
          <w:rFonts w:ascii="Times New Roman" w:hAnsi="Times New Roman"/>
          <w:bCs/>
          <w:sz w:val="24"/>
          <w:szCs w:val="24"/>
        </w:rPr>
        <w:t xml:space="preserve"> funcional</w:t>
      </w:r>
      <w:r w:rsidR="0067076F" w:rsidRPr="00BD2C7C">
        <w:rPr>
          <w:rFonts w:ascii="Times New Roman" w:hAnsi="Times New Roman"/>
          <w:bCs/>
          <w:sz w:val="24"/>
          <w:szCs w:val="24"/>
        </w:rPr>
        <w:t xml:space="preserve">, mas não completamente como nós </w:t>
      </w:r>
      <w:r w:rsidR="00DF0990" w:rsidRPr="00BD2C7C">
        <w:rPr>
          <w:rFonts w:ascii="Times New Roman" w:hAnsi="Times New Roman"/>
          <w:bCs/>
          <w:sz w:val="24"/>
          <w:szCs w:val="24"/>
        </w:rPr>
        <w:t>queríamos, pois ainda tem pouc</w:t>
      </w:r>
      <w:r w:rsidR="00EE6353" w:rsidRPr="00BD2C7C">
        <w:rPr>
          <w:rFonts w:ascii="Times New Roman" w:hAnsi="Times New Roman"/>
          <w:bCs/>
          <w:sz w:val="24"/>
          <w:szCs w:val="24"/>
        </w:rPr>
        <w:t>os links de navegação.</w:t>
      </w:r>
      <w:r w:rsidRPr="00BD2C7C">
        <w:rPr>
          <w:rFonts w:ascii="Times New Roman" w:hAnsi="Times New Roman"/>
          <w:bCs/>
          <w:sz w:val="24"/>
          <w:szCs w:val="24"/>
        </w:rPr>
        <w:t xml:space="preserve"> O site ainda não</w:t>
      </w:r>
      <w:r w:rsidR="00C83C38" w:rsidRPr="00BD2C7C">
        <w:rPr>
          <w:rFonts w:ascii="Times New Roman" w:hAnsi="Times New Roman"/>
          <w:bCs/>
          <w:sz w:val="24"/>
          <w:szCs w:val="24"/>
        </w:rPr>
        <w:t xml:space="preserve"> é completamente</w:t>
      </w:r>
      <w:r w:rsidRPr="00BD2C7C">
        <w:rPr>
          <w:rFonts w:ascii="Times New Roman" w:hAnsi="Times New Roman"/>
          <w:bCs/>
          <w:sz w:val="24"/>
          <w:szCs w:val="24"/>
        </w:rPr>
        <w:t xml:space="preserve"> </w:t>
      </w:r>
      <w:r w:rsidR="00C83C38" w:rsidRPr="00BD2C7C">
        <w:rPr>
          <w:rFonts w:ascii="Times New Roman" w:hAnsi="Times New Roman"/>
          <w:bCs/>
          <w:sz w:val="24"/>
          <w:szCs w:val="24"/>
        </w:rPr>
        <w:t>responsivo</w:t>
      </w:r>
      <w:r w:rsidRPr="00BD2C7C">
        <w:rPr>
          <w:rFonts w:ascii="Times New Roman" w:hAnsi="Times New Roman"/>
          <w:bCs/>
          <w:sz w:val="24"/>
          <w:szCs w:val="24"/>
        </w:rPr>
        <w:t>, isso é um problema porque ele não se adapta ao tamanho da tela</w:t>
      </w:r>
      <w:r w:rsidR="00C83C38" w:rsidRPr="00BD2C7C">
        <w:rPr>
          <w:rFonts w:ascii="Times New Roman" w:hAnsi="Times New Roman"/>
          <w:bCs/>
          <w:sz w:val="24"/>
          <w:szCs w:val="24"/>
        </w:rPr>
        <w:t xml:space="preserve"> de outros aparelhos como celulares e tablets, mas se for um computador, ele se ajusta ao tamanho da tela</w:t>
      </w:r>
      <w:r w:rsidRPr="00BD2C7C">
        <w:rPr>
          <w:rFonts w:ascii="Times New Roman" w:hAnsi="Times New Roman"/>
          <w:bCs/>
          <w:sz w:val="24"/>
          <w:szCs w:val="24"/>
        </w:rPr>
        <w:t xml:space="preserve">. </w:t>
      </w:r>
      <w:r w:rsidR="00DF0990" w:rsidRPr="00BD2C7C">
        <w:rPr>
          <w:rFonts w:ascii="Times New Roman" w:hAnsi="Times New Roman"/>
          <w:bCs/>
          <w:sz w:val="24"/>
          <w:szCs w:val="24"/>
        </w:rPr>
        <w:t>O</w:t>
      </w:r>
      <w:r w:rsidR="00AC1FD1" w:rsidRPr="00BD2C7C">
        <w:rPr>
          <w:rFonts w:ascii="Times New Roman" w:hAnsi="Times New Roman"/>
          <w:bCs/>
          <w:sz w:val="24"/>
          <w:szCs w:val="24"/>
        </w:rPr>
        <w:t xml:space="preserve"> site tá ficando bom, mas por causa de alguns problemas técnicos e pessoais a gente acabou não desenvolvendo o site da maneira que a gente queria durante o período de tempo que f</w:t>
      </w:r>
      <w:r w:rsidR="00C83C38" w:rsidRPr="00BD2C7C">
        <w:rPr>
          <w:rFonts w:ascii="Times New Roman" w:hAnsi="Times New Roman"/>
          <w:bCs/>
          <w:sz w:val="24"/>
          <w:szCs w:val="24"/>
        </w:rPr>
        <w:t>o</w:t>
      </w:r>
      <w:r w:rsidR="00AC1FD1" w:rsidRPr="00BD2C7C">
        <w:rPr>
          <w:rFonts w:ascii="Times New Roman" w:hAnsi="Times New Roman"/>
          <w:bCs/>
          <w:sz w:val="24"/>
          <w:szCs w:val="24"/>
        </w:rPr>
        <w:t>i solicitado pelo professor. Espero que na continuação do projeto nós três consigamos bater nossa meta que é melhorar a principal e fazer todas as aba</w:t>
      </w:r>
      <w:r w:rsidR="00775016" w:rsidRPr="00BD2C7C">
        <w:rPr>
          <w:rFonts w:ascii="Times New Roman" w:hAnsi="Times New Roman"/>
          <w:bCs/>
          <w:sz w:val="24"/>
          <w:szCs w:val="24"/>
        </w:rPr>
        <w:t>s</w:t>
      </w:r>
      <w:r w:rsidR="00AC1FD1" w:rsidRPr="00BD2C7C">
        <w:rPr>
          <w:rFonts w:ascii="Times New Roman" w:hAnsi="Times New Roman"/>
          <w:bCs/>
          <w:sz w:val="24"/>
          <w:szCs w:val="24"/>
        </w:rPr>
        <w:t>/janela</w:t>
      </w:r>
      <w:r w:rsidR="00775016" w:rsidRPr="00BD2C7C">
        <w:rPr>
          <w:rFonts w:ascii="Times New Roman" w:hAnsi="Times New Roman"/>
          <w:bCs/>
          <w:sz w:val="24"/>
          <w:szCs w:val="24"/>
        </w:rPr>
        <w:t>s</w:t>
      </w:r>
      <w:r w:rsidR="00AC1FD1" w:rsidRPr="00BD2C7C">
        <w:rPr>
          <w:rFonts w:ascii="Times New Roman" w:hAnsi="Times New Roman"/>
          <w:bCs/>
          <w:sz w:val="24"/>
          <w:szCs w:val="24"/>
        </w:rPr>
        <w:t xml:space="preserve"> para cada</w:t>
      </w:r>
      <w:r w:rsidR="00775016" w:rsidRPr="00BD2C7C">
        <w:rPr>
          <w:rFonts w:ascii="Times New Roman" w:hAnsi="Times New Roman"/>
          <w:bCs/>
          <w:sz w:val="24"/>
          <w:szCs w:val="24"/>
        </w:rPr>
        <w:t xml:space="preserve"> uma</w:t>
      </w:r>
      <w:r w:rsidR="00AC1FD1" w:rsidRPr="00BD2C7C">
        <w:rPr>
          <w:rFonts w:ascii="Times New Roman" w:hAnsi="Times New Roman"/>
          <w:bCs/>
          <w:sz w:val="24"/>
          <w:szCs w:val="24"/>
        </w:rPr>
        <w:t xml:space="preserve"> opção do menu.</w:t>
      </w:r>
    </w:p>
    <w:p w14:paraId="183E5067" w14:textId="77168BDA" w:rsidR="00CF1AE7" w:rsidRPr="00BD2C7C" w:rsidRDefault="00CF1AE7" w:rsidP="00703E64">
      <w:pPr>
        <w:ind w:firstLine="709"/>
        <w:rPr>
          <w:rFonts w:ascii="Times New Roman" w:hAnsi="Times New Roman"/>
          <w:bCs/>
          <w:sz w:val="24"/>
          <w:szCs w:val="24"/>
        </w:rPr>
      </w:pPr>
      <w:r w:rsidRPr="00BD2C7C">
        <w:rPr>
          <w:rFonts w:ascii="Times New Roman" w:hAnsi="Times New Roman"/>
          <w:bCs/>
          <w:sz w:val="24"/>
          <w:szCs w:val="24"/>
        </w:rPr>
        <w:t>Ao final conseguimos entregar um trabalho completo onde no site consta com um pagina de cadastro, menus laterais e horizontais, tabelas de aposta de diferentes campeonato e times, rodapé</w:t>
      </w:r>
      <w:r w:rsidR="00703E64">
        <w:rPr>
          <w:rFonts w:ascii="Times New Roman" w:hAnsi="Times New Roman"/>
          <w:bCs/>
          <w:sz w:val="24"/>
          <w:szCs w:val="24"/>
        </w:rPr>
        <w:t>.</w:t>
      </w:r>
    </w:p>
    <w:p w14:paraId="1872660B" w14:textId="77777777" w:rsidR="00FC7195" w:rsidRPr="00BD2C7C" w:rsidRDefault="00FC7195" w:rsidP="00097F3F">
      <w:pPr>
        <w:ind w:firstLine="0"/>
        <w:rPr>
          <w:rFonts w:ascii="Times New Roman" w:hAnsi="Times New Roman"/>
          <w:b/>
          <w:sz w:val="24"/>
          <w:szCs w:val="24"/>
        </w:rPr>
      </w:pPr>
    </w:p>
    <w:sectPr w:rsidR="00FC7195" w:rsidRPr="00BD2C7C" w:rsidSect="007927F7">
      <w:headerReference w:type="default" r:id="rId8"/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FF90" w14:textId="77777777" w:rsidR="00FB0570" w:rsidRDefault="00FB0570" w:rsidP="006C0FB7">
      <w:pPr>
        <w:spacing w:line="240" w:lineRule="auto"/>
      </w:pPr>
      <w:r>
        <w:separator/>
      </w:r>
    </w:p>
  </w:endnote>
  <w:endnote w:type="continuationSeparator" w:id="0">
    <w:p w14:paraId="5065FD11" w14:textId="77777777" w:rsidR="00FB0570" w:rsidRDefault="00FB0570" w:rsidP="006C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484679"/>
      <w:docPartObj>
        <w:docPartGallery w:val="Page Numbers (Bottom of Page)"/>
        <w:docPartUnique/>
      </w:docPartObj>
    </w:sdtPr>
    <w:sdtContent>
      <w:p w14:paraId="504F332E" w14:textId="18F66930" w:rsidR="007927F7" w:rsidRDefault="007927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2F0F4" w14:textId="77777777" w:rsidR="007927F7" w:rsidRDefault="007927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7587" w14:textId="77777777" w:rsidR="00FB0570" w:rsidRDefault="00FB0570" w:rsidP="006C0FB7">
      <w:pPr>
        <w:spacing w:line="240" w:lineRule="auto"/>
      </w:pPr>
      <w:r>
        <w:separator/>
      </w:r>
    </w:p>
  </w:footnote>
  <w:footnote w:type="continuationSeparator" w:id="0">
    <w:p w14:paraId="32550DFC" w14:textId="77777777" w:rsidR="00FB0570" w:rsidRDefault="00FB0570" w:rsidP="006C0F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1C5E" w14:textId="415754AC" w:rsidR="0015753D" w:rsidRDefault="0015753D" w:rsidP="00FB745B">
    <w:pPr>
      <w:pStyle w:val="Cabealho"/>
      <w:ind w:firstLine="0"/>
    </w:pPr>
  </w:p>
  <w:p w14:paraId="7E2DECA1" w14:textId="77777777" w:rsidR="0015753D" w:rsidRDefault="001575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E5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A6B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8EE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72B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D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65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647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7EE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565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7EA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D38AC"/>
    <w:multiLevelType w:val="hybridMultilevel"/>
    <w:tmpl w:val="70EEBF48"/>
    <w:lvl w:ilvl="0" w:tplc="86AC0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64CF3"/>
    <w:multiLevelType w:val="hybridMultilevel"/>
    <w:tmpl w:val="AB3833C2"/>
    <w:lvl w:ilvl="0" w:tplc="421EF5B4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4934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4AA31B39"/>
    <w:multiLevelType w:val="multilevel"/>
    <w:tmpl w:val="57D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220A70"/>
    <w:multiLevelType w:val="hybridMultilevel"/>
    <w:tmpl w:val="BB9E180C"/>
    <w:lvl w:ilvl="0" w:tplc="C2EA424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0D5B51"/>
    <w:multiLevelType w:val="hybridMultilevel"/>
    <w:tmpl w:val="9A8C9482"/>
    <w:lvl w:ilvl="0" w:tplc="3EC0DB6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42A05"/>
    <w:multiLevelType w:val="hybridMultilevel"/>
    <w:tmpl w:val="FF2A83E8"/>
    <w:lvl w:ilvl="0" w:tplc="381A8C26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125150">
    <w:abstractNumId w:val="16"/>
  </w:num>
  <w:num w:numId="2" w16cid:durableId="579170274">
    <w:abstractNumId w:val="14"/>
  </w:num>
  <w:num w:numId="3" w16cid:durableId="727535750">
    <w:abstractNumId w:val="17"/>
  </w:num>
  <w:num w:numId="4" w16cid:durableId="40787001">
    <w:abstractNumId w:val="11"/>
  </w:num>
  <w:num w:numId="5" w16cid:durableId="839272424">
    <w:abstractNumId w:val="10"/>
  </w:num>
  <w:num w:numId="6" w16cid:durableId="2068454437">
    <w:abstractNumId w:val="9"/>
  </w:num>
  <w:num w:numId="7" w16cid:durableId="1570338124">
    <w:abstractNumId w:val="7"/>
  </w:num>
  <w:num w:numId="8" w16cid:durableId="967978130">
    <w:abstractNumId w:val="6"/>
  </w:num>
  <w:num w:numId="9" w16cid:durableId="1813598232">
    <w:abstractNumId w:val="5"/>
  </w:num>
  <w:num w:numId="10" w16cid:durableId="1556089656">
    <w:abstractNumId w:val="4"/>
  </w:num>
  <w:num w:numId="11" w16cid:durableId="2050300219">
    <w:abstractNumId w:val="0"/>
  </w:num>
  <w:num w:numId="12" w16cid:durableId="1717855731">
    <w:abstractNumId w:val="1"/>
  </w:num>
  <w:num w:numId="13" w16cid:durableId="729840508">
    <w:abstractNumId w:val="2"/>
  </w:num>
  <w:num w:numId="14" w16cid:durableId="1544978181">
    <w:abstractNumId w:val="3"/>
  </w:num>
  <w:num w:numId="15" w16cid:durableId="1304579451">
    <w:abstractNumId w:val="8"/>
  </w:num>
  <w:num w:numId="16" w16cid:durableId="1654993546">
    <w:abstractNumId w:val="18"/>
  </w:num>
  <w:num w:numId="17" w16cid:durableId="238253870">
    <w:abstractNumId w:val="13"/>
  </w:num>
  <w:num w:numId="18" w16cid:durableId="415326912">
    <w:abstractNumId w:val="12"/>
  </w:num>
  <w:num w:numId="19" w16cid:durableId="6211559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0C"/>
    <w:rsid w:val="00007E49"/>
    <w:rsid w:val="00030E15"/>
    <w:rsid w:val="00061EA7"/>
    <w:rsid w:val="00062433"/>
    <w:rsid w:val="000679A9"/>
    <w:rsid w:val="00075452"/>
    <w:rsid w:val="00097F3F"/>
    <w:rsid w:val="000B0BE6"/>
    <w:rsid w:val="000E0CC5"/>
    <w:rsid w:val="000E5B4A"/>
    <w:rsid w:val="00107F7D"/>
    <w:rsid w:val="0013076F"/>
    <w:rsid w:val="0015753D"/>
    <w:rsid w:val="00177804"/>
    <w:rsid w:val="00181B57"/>
    <w:rsid w:val="001A0E30"/>
    <w:rsid w:val="001A510E"/>
    <w:rsid w:val="00223977"/>
    <w:rsid w:val="00226BB9"/>
    <w:rsid w:val="002275DD"/>
    <w:rsid w:val="00234256"/>
    <w:rsid w:val="00236658"/>
    <w:rsid w:val="00244EFF"/>
    <w:rsid w:val="00257B0E"/>
    <w:rsid w:val="002700BC"/>
    <w:rsid w:val="002A3416"/>
    <w:rsid w:val="002B211A"/>
    <w:rsid w:val="002D44F2"/>
    <w:rsid w:val="002E580C"/>
    <w:rsid w:val="0030441D"/>
    <w:rsid w:val="00362D1E"/>
    <w:rsid w:val="00363E46"/>
    <w:rsid w:val="00372E84"/>
    <w:rsid w:val="00391F6B"/>
    <w:rsid w:val="0039258F"/>
    <w:rsid w:val="003A15C6"/>
    <w:rsid w:val="003C5DB1"/>
    <w:rsid w:val="00427205"/>
    <w:rsid w:val="00470015"/>
    <w:rsid w:val="00474D06"/>
    <w:rsid w:val="004C72C6"/>
    <w:rsid w:val="00512E10"/>
    <w:rsid w:val="00541456"/>
    <w:rsid w:val="005450A2"/>
    <w:rsid w:val="0054627A"/>
    <w:rsid w:val="0057599A"/>
    <w:rsid w:val="005A5DF8"/>
    <w:rsid w:val="005A6D29"/>
    <w:rsid w:val="005B13A2"/>
    <w:rsid w:val="005C3C2F"/>
    <w:rsid w:val="005D5A54"/>
    <w:rsid w:val="005D728B"/>
    <w:rsid w:val="005E51C9"/>
    <w:rsid w:val="005F724C"/>
    <w:rsid w:val="00613752"/>
    <w:rsid w:val="006167DF"/>
    <w:rsid w:val="006408C4"/>
    <w:rsid w:val="0067076F"/>
    <w:rsid w:val="006778B5"/>
    <w:rsid w:val="006A0598"/>
    <w:rsid w:val="006C0FB7"/>
    <w:rsid w:val="006C1C9D"/>
    <w:rsid w:val="00703E64"/>
    <w:rsid w:val="007133BE"/>
    <w:rsid w:val="00714D84"/>
    <w:rsid w:val="00720050"/>
    <w:rsid w:val="0072309D"/>
    <w:rsid w:val="0074219D"/>
    <w:rsid w:val="0074555B"/>
    <w:rsid w:val="00751A09"/>
    <w:rsid w:val="007656BA"/>
    <w:rsid w:val="00772540"/>
    <w:rsid w:val="00775016"/>
    <w:rsid w:val="007927F7"/>
    <w:rsid w:val="0079751B"/>
    <w:rsid w:val="007F1529"/>
    <w:rsid w:val="0085012B"/>
    <w:rsid w:val="00862307"/>
    <w:rsid w:val="008A25BA"/>
    <w:rsid w:val="008B67CB"/>
    <w:rsid w:val="008C2B61"/>
    <w:rsid w:val="00900572"/>
    <w:rsid w:val="009070E1"/>
    <w:rsid w:val="00935658"/>
    <w:rsid w:val="00952298"/>
    <w:rsid w:val="00953E54"/>
    <w:rsid w:val="00987AF4"/>
    <w:rsid w:val="009953B7"/>
    <w:rsid w:val="00996EDF"/>
    <w:rsid w:val="009D1647"/>
    <w:rsid w:val="00A437E2"/>
    <w:rsid w:val="00A750C5"/>
    <w:rsid w:val="00A82B51"/>
    <w:rsid w:val="00A82CEA"/>
    <w:rsid w:val="00AB2C44"/>
    <w:rsid w:val="00AC1FD1"/>
    <w:rsid w:val="00AC4502"/>
    <w:rsid w:val="00B10228"/>
    <w:rsid w:val="00B20B2F"/>
    <w:rsid w:val="00B30943"/>
    <w:rsid w:val="00B527AE"/>
    <w:rsid w:val="00B909C3"/>
    <w:rsid w:val="00BA0EB3"/>
    <w:rsid w:val="00BB43B3"/>
    <w:rsid w:val="00BD2C7C"/>
    <w:rsid w:val="00BF0E7D"/>
    <w:rsid w:val="00C069CF"/>
    <w:rsid w:val="00C25BE3"/>
    <w:rsid w:val="00C3712D"/>
    <w:rsid w:val="00C83C38"/>
    <w:rsid w:val="00CF0579"/>
    <w:rsid w:val="00CF1AE7"/>
    <w:rsid w:val="00CF4B4E"/>
    <w:rsid w:val="00D033B3"/>
    <w:rsid w:val="00D2391B"/>
    <w:rsid w:val="00D6513F"/>
    <w:rsid w:val="00D74803"/>
    <w:rsid w:val="00D80E56"/>
    <w:rsid w:val="00DC185D"/>
    <w:rsid w:val="00DE437E"/>
    <w:rsid w:val="00DF0990"/>
    <w:rsid w:val="00E03B7B"/>
    <w:rsid w:val="00E30569"/>
    <w:rsid w:val="00E51072"/>
    <w:rsid w:val="00E8071D"/>
    <w:rsid w:val="00E90C60"/>
    <w:rsid w:val="00EA26A2"/>
    <w:rsid w:val="00ED6411"/>
    <w:rsid w:val="00EE6353"/>
    <w:rsid w:val="00F00D90"/>
    <w:rsid w:val="00F045C1"/>
    <w:rsid w:val="00F23189"/>
    <w:rsid w:val="00F9570A"/>
    <w:rsid w:val="00FB0570"/>
    <w:rsid w:val="00FB5AE9"/>
    <w:rsid w:val="00FB729E"/>
    <w:rsid w:val="00FB745B"/>
    <w:rsid w:val="00FC08CF"/>
    <w:rsid w:val="00FC2802"/>
    <w:rsid w:val="00FC7195"/>
    <w:rsid w:val="00FD4BCC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515D3"/>
  <w15:docId w15:val="{E193A92A-7C63-449B-9E06-074B9D3D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BA"/>
    <w:pPr>
      <w:spacing w:line="360" w:lineRule="auto"/>
      <w:ind w:firstLine="851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075452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E43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7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0F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FB7"/>
  </w:style>
  <w:style w:type="paragraph" w:styleId="Rodap">
    <w:name w:val="footer"/>
    <w:basedOn w:val="Normal"/>
    <w:link w:val="RodapChar"/>
    <w:uiPriority w:val="99"/>
    <w:unhideWhenUsed/>
    <w:rsid w:val="006C0F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FB7"/>
  </w:style>
  <w:style w:type="paragraph" w:styleId="Textodebalo">
    <w:name w:val="Balloon Text"/>
    <w:basedOn w:val="Normal"/>
    <w:link w:val="TextodebaloChar"/>
    <w:uiPriority w:val="99"/>
    <w:semiHidden/>
    <w:unhideWhenUsed/>
    <w:rsid w:val="0054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0A2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A750C5"/>
    <w:pPr>
      <w:ind w:firstLine="709"/>
    </w:pPr>
    <w:rPr>
      <w:rFonts w:ascii="Arial" w:eastAsia="Times New Roman" w:hAnsi="Arial"/>
      <w:sz w:val="24"/>
      <w:szCs w:val="20"/>
    </w:rPr>
  </w:style>
  <w:style w:type="paragraph" w:customStyle="1" w:styleId="Referncias">
    <w:name w:val="Referências"/>
    <w:basedOn w:val="Texto"/>
    <w:rsid w:val="006A0598"/>
    <w:pPr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erson\Meus%20documentos\Downloads\ieee-smcb\professores\relatorio-estagio-supervisionado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relatorio-estagio-supervisionado(2)</Template>
  <TotalTime>44</TotalTime>
  <Pages>3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Maria Gilene Andrade Santana</cp:lastModifiedBy>
  <cp:revision>10</cp:revision>
  <dcterms:created xsi:type="dcterms:W3CDTF">2023-08-16T23:02:00Z</dcterms:created>
  <dcterms:modified xsi:type="dcterms:W3CDTF">2023-08-17T02:27:00Z</dcterms:modified>
</cp:coreProperties>
</file>