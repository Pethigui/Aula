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79F" w14:textId="77777777" w:rsidR="005450A2" w:rsidRPr="00F27408" w:rsidRDefault="0054627A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noProof/>
          <w:lang w:eastAsia="pt-BR"/>
        </w:rPr>
        <w:drawing>
          <wp:inline distT="0" distB="0" distL="0" distR="0" wp14:anchorId="7CA19D8A" wp14:editId="0EE7596F">
            <wp:extent cx="2047875" cy="723900"/>
            <wp:effectExtent l="0" t="0" r="5715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AB4C" w14:textId="77777777" w:rsidR="00470015" w:rsidRPr="00F27408" w:rsidRDefault="00470015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A0C68F5" w14:textId="77777777" w:rsidR="00470015" w:rsidRPr="00F27408" w:rsidRDefault="00470015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492383DA" w14:textId="77777777" w:rsidR="00DC185D" w:rsidRPr="00F27408" w:rsidRDefault="00DC185D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GOVERNO FEDERAL</w:t>
      </w:r>
    </w:p>
    <w:p w14:paraId="72861DFB" w14:textId="77777777" w:rsidR="00DC185D" w:rsidRPr="00F27408" w:rsidRDefault="00DC185D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MINISTÉRIO DA EDUCAÇÃO</w:t>
      </w:r>
    </w:p>
    <w:p w14:paraId="1E391395" w14:textId="77777777" w:rsidR="00DC185D" w:rsidRPr="00F27408" w:rsidRDefault="00DC185D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 xml:space="preserve">INSTITUTO FEDERAL DE EDUCAÇÃO, CIÊNCIA E TECNOLOGIA </w:t>
      </w:r>
      <w:r w:rsidR="00097F3F" w:rsidRPr="00F27408">
        <w:rPr>
          <w:rFonts w:ascii="Times New Roman" w:hAnsi="Times New Roman"/>
          <w:b/>
          <w:sz w:val="24"/>
          <w:szCs w:val="24"/>
        </w:rPr>
        <w:t>CAMPOS</w:t>
      </w:r>
    </w:p>
    <w:p w14:paraId="0EB0F61A" w14:textId="77777777" w:rsidR="00DC185D" w:rsidRPr="00F27408" w:rsidRDefault="00097F3F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EUCLIDES DA CUNHA.</w:t>
      </w:r>
    </w:p>
    <w:p w14:paraId="2710CB86" w14:textId="77777777" w:rsidR="00F27408" w:rsidRPr="00BD2C7C" w:rsidRDefault="00F27408" w:rsidP="00F27408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TÉCNICO NÍVEL MÉDIO EM INFORMÁTICA - INTEGRADO</w:t>
      </w:r>
    </w:p>
    <w:p w14:paraId="1F0EB0A4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19B50E8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0E7B9925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6AED125" w14:textId="684FC722" w:rsidR="00097F3F" w:rsidRPr="00F27408" w:rsidRDefault="00F27408" w:rsidP="00097F3F">
      <w:pPr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RELATÓRIO DE FUNCIONABILIDADE DO CÓDIGO IFBET.</w:t>
      </w:r>
    </w:p>
    <w:p w14:paraId="6B9A54D3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AB5216F" w14:textId="77777777" w:rsidR="00226BB9" w:rsidRPr="00F27408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1D05FB0" w14:textId="77777777" w:rsidR="00226BB9" w:rsidRPr="00F27408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21F3BDE7" w14:textId="77777777" w:rsidR="00226BB9" w:rsidRPr="00F27408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EC90E07" w14:textId="77777777" w:rsidR="00226BB9" w:rsidRPr="00F27408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222BE47B" w14:textId="77777777" w:rsidR="00AC4502" w:rsidRPr="00F27408" w:rsidRDefault="00AC450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08E91688" w14:textId="7AB71221" w:rsidR="00613752" w:rsidRPr="00F27408" w:rsidRDefault="00F27408" w:rsidP="006C0FB7">
      <w:pPr>
        <w:ind w:firstLine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ALUNOS: ADERALDO SANTANA</w:t>
      </w:r>
      <w:r>
        <w:rPr>
          <w:rFonts w:ascii="Times New Roman" w:hAnsi="Times New Roman"/>
          <w:b/>
          <w:sz w:val="24"/>
          <w:szCs w:val="24"/>
        </w:rPr>
        <w:t>,</w:t>
      </w:r>
      <w:r w:rsidRPr="00F27408">
        <w:rPr>
          <w:rFonts w:ascii="Times New Roman" w:hAnsi="Times New Roman"/>
          <w:b/>
          <w:sz w:val="24"/>
          <w:szCs w:val="24"/>
        </w:rPr>
        <w:t xml:space="preserve"> AILSON SOARES E PEDRO SANTANA. </w:t>
      </w:r>
    </w:p>
    <w:p w14:paraId="71121CB2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5EE3C8D5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639C6A12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029E1474" w14:textId="77777777" w:rsidR="00226BB9" w:rsidRPr="00F27408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05834670" w14:textId="77777777" w:rsidR="00226BB9" w:rsidRPr="00F27408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831F52F" w14:textId="77777777" w:rsidR="00226BB9" w:rsidRPr="00F27408" w:rsidRDefault="00226BB9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4F97C2E9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0C1D541B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5C30375F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40C90DC1" w14:textId="77777777" w:rsidR="00613752" w:rsidRPr="00F27408" w:rsidRDefault="00613752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C218192" w14:textId="77777777" w:rsidR="00613752" w:rsidRPr="00F27408" w:rsidRDefault="00097F3F" w:rsidP="006C0FB7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EUCLIDES DA CUNHA</w:t>
      </w:r>
    </w:p>
    <w:p w14:paraId="2C74C3CA" w14:textId="4DFA6EFE" w:rsidR="00097F3F" w:rsidRPr="00F27408" w:rsidRDefault="00097F3F" w:rsidP="00097F3F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2023</w:t>
      </w:r>
    </w:p>
    <w:p w14:paraId="1687D8B4" w14:textId="77777777" w:rsidR="00097F3F" w:rsidRPr="00F27408" w:rsidRDefault="00097F3F" w:rsidP="00097F3F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74912D55" w14:textId="77777777" w:rsidR="00097F3F" w:rsidRPr="00F27408" w:rsidRDefault="00097F3F" w:rsidP="00467CE6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0084FBB6" w14:textId="77777777" w:rsidR="00047527" w:rsidRPr="00F27408" w:rsidRDefault="00EA26A2" w:rsidP="00467CE6">
      <w:pPr>
        <w:ind w:firstLine="709"/>
        <w:rPr>
          <w:rFonts w:ascii="Times New Roman" w:hAnsi="Times New Roman"/>
          <w:b/>
          <w:sz w:val="24"/>
          <w:szCs w:val="24"/>
        </w:rPr>
      </w:pPr>
      <w:r w:rsidRPr="00F27408">
        <w:rPr>
          <w:rFonts w:ascii="Times New Roman" w:hAnsi="Times New Roman"/>
          <w:b/>
          <w:sz w:val="24"/>
          <w:szCs w:val="24"/>
        </w:rPr>
        <w:t>RELATÓRIO:</w:t>
      </w:r>
    </w:p>
    <w:p w14:paraId="08B922E7" w14:textId="77777777" w:rsidR="00047527" w:rsidRPr="00F27408" w:rsidRDefault="00047527" w:rsidP="00467CE6">
      <w:pPr>
        <w:ind w:firstLine="709"/>
        <w:rPr>
          <w:rFonts w:ascii="Times New Roman" w:hAnsi="Times New Roman"/>
          <w:bCs/>
          <w:sz w:val="24"/>
          <w:szCs w:val="24"/>
        </w:rPr>
      </w:pPr>
    </w:p>
    <w:p w14:paraId="417CAAB9" w14:textId="77777777" w:rsidR="00047527" w:rsidRPr="00F27408" w:rsidRDefault="00047527" w:rsidP="00467CE6">
      <w:pPr>
        <w:ind w:firstLine="709"/>
        <w:rPr>
          <w:rFonts w:ascii="Times New Roman" w:hAnsi="Times New Roman"/>
          <w:bCs/>
          <w:sz w:val="24"/>
          <w:szCs w:val="24"/>
        </w:rPr>
      </w:pPr>
      <w:r w:rsidRPr="00F27408">
        <w:rPr>
          <w:rFonts w:ascii="Times New Roman" w:hAnsi="Times New Roman"/>
          <w:bCs/>
          <w:sz w:val="24"/>
          <w:szCs w:val="24"/>
        </w:rPr>
        <w:t>Neste projeto, traçamos os planos para a criação de uma interface de um site de apostas, tomando inspiração da casa de apostas online Estrela Bet 365. Nós implementamos algumas funcionalidades. Resolvemos priorizar o futebol, por ser o esporte mais famoso, mas também abrangendo uma variada gama de outras modalidades esportivas de destaque.</w:t>
      </w:r>
    </w:p>
    <w:p w14:paraId="66AE4007" w14:textId="77777777" w:rsidR="00047527" w:rsidRPr="00F27408" w:rsidRDefault="00047527" w:rsidP="00467CE6">
      <w:pPr>
        <w:ind w:firstLine="709"/>
        <w:rPr>
          <w:rFonts w:ascii="Times New Roman" w:hAnsi="Times New Roman"/>
          <w:bCs/>
          <w:sz w:val="24"/>
          <w:szCs w:val="24"/>
        </w:rPr>
      </w:pPr>
      <w:r w:rsidRPr="00F27408">
        <w:rPr>
          <w:rFonts w:ascii="Times New Roman" w:hAnsi="Times New Roman"/>
          <w:bCs/>
          <w:sz w:val="24"/>
          <w:szCs w:val="24"/>
        </w:rPr>
        <w:t>Nosso projeto reside na criação de um ambiente virtual que possua interfaces interessantes e distintas. Pensamos também em slides de anúncios que sempre tem nesse tipo de site.</w:t>
      </w:r>
    </w:p>
    <w:p w14:paraId="45DB3358" w14:textId="77777777" w:rsidR="00047527" w:rsidRPr="00F27408" w:rsidRDefault="00047527" w:rsidP="00467CE6">
      <w:pPr>
        <w:ind w:firstLine="709"/>
        <w:rPr>
          <w:rFonts w:ascii="Times New Roman" w:hAnsi="Times New Roman"/>
          <w:bCs/>
          <w:sz w:val="24"/>
          <w:szCs w:val="24"/>
        </w:rPr>
      </w:pPr>
      <w:r w:rsidRPr="00F27408">
        <w:rPr>
          <w:rFonts w:ascii="Times New Roman" w:hAnsi="Times New Roman"/>
          <w:bCs/>
          <w:sz w:val="24"/>
          <w:szCs w:val="24"/>
        </w:rPr>
        <w:t>A navegação fluida e intuitiva é uma prioridade fundamental. Elaboramos um menu de navegação. Este componente crucial do nosso projeto visa simplificar a experiência do usuário, permitindo que os apostadores encontrem facilmente as informações desejadas e naveguem entre as diferentes seções do site com facilidade.</w:t>
      </w:r>
    </w:p>
    <w:p w14:paraId="054D98E7" w14:textId="77777777" w:rsidR="00047527" w:rsidRPr="00F27408" w:rsidRDefault="00467CE6" w:rsidP="00467CE6">
      <w:pPr>
        <w:ind w:firstLine="709"/>
        <w:rPr>
          <w:rFonts w:ascii="Times New Roman" w:hAnsi="Times New Roman"/>
          <w:bCs/>
          <w:sz w:val="24"/>
          <w:szCs w:val="24"/>
        </w:rPr>
      </w:pPr>
      <w:r w:rsidRPr="00F27408">
        <w:rPr>
          <w:rFonts w:ascii="Times New Roman" w:hAnsi="Times New Roman"/>
          <w:bCs/>
          <w:sz w:val="24"/>
          <w:szCs w:val="24"/>
        </w:rPr>
        <w:t>Foi a</w:t>
      </w:r>
      <w:r w:rsidR="00047527" w:rsidRPr="00F27408">
        <w:rPr>
          <w:rFonts w:ascii="Times New Roman" w:hAnsi="Times New Roman"/>
          <w:bCs/>
          <w:sz w:val="24"/>
          <w:szCs w:val="24"/>
        </w:rPr>
        <w:t>tribuí</w:t>
      </w:r>
      <w:r w:rsidRPr="00F27408">
        <w:rPr>
          <w:rFonts w:ascii="Times New Roman" w:hAnsi="Times New Roman"/>
          <w:bCs/>
          <w:sz w:val="24"/>
          <w:szCs w:val="24"/>
        </w:rPr>
        <w:t>d</w:t>
      </w:r>
      <w:r w:rsidR="00047527" w:rsidRPr="00F27408">
        <w:rPr>
          <w:rFonts w:ascii="Times New Roman" w:hAnsi="Times New Roman"/>
          <w:bCs/>
          <w:sz w:val="24"/>
          <w:szCs w:val="24"/>
        </w:rPr>
        <w:t>o</w:t>
      </w:r>
      <w:r w:rsidRPr="00F27408">
        <w:rPr>
          <w:rFonts w:ascii="Times New Roman" w:hAnsi="Times New Roman"/>
          <w:bCs/>
          <w:sz w:val="24"/>
          <w:szCs w:val="24"/>
        </w:rPr>
        <w:t xml:space="preserve"> ao</w:t>
      </w:r>
      <w:r w:rsidR="00047527" w:rsidRPr="00F27408">
        <w:rPr>
          <w:rFonts w:ascii="Times New Roman" w:hAnsi="Times New Roman"/>
          <w:bCs/>
          <w:sz w:val="24"/>
          <w:szCs w:val="24"/>
        </w:rPr>
        <w:t xml:space="preserve"> Aderaldo a responsabilidade</w:t>
      </w:r>
      <w:r w:rsidRPr="00F27408">
        <w:rPr>
          <w:rFonts w:ascii="Times New Roman" w:hAnsi="Times New Roman"/>
          <w:bCs/>
          <w:sz w:val="24"/>
          <w:szCs w:val="24"/>
        </w:rPr>
        <w:t xml:space="preserve"> de criar</w:t>
      </w:r>
      <w:r w:rsidR="00047527" w:rsidRPr="00F27408">
        <w:rPr>
          <w:rFonts w:ascii="Times New Roman" w:hAnsi="Times New Roman"/>
          <w:bCs/>
          <w:sz w:val="24"/>
          <w:szCs w:val="24"/>
        </w:rPr>
        <w:t xml:space="preserve"> </w:t>
      </w:r>
      <w:r w:rsidRPr="00F27408">
        <w:rPr>
          <w:rFonts w:ascii="Times New Roman" w:hAnsi="Times New Roman"/>
          <w:bCs/>
          <w:sz w:val="24"/>
          <w:szCs w:val="24"/>
        </w:rPr>
        <w:t xml:space="preserve">a página de cadastro juntamente com o rodapé e o </w:t>
      </w:r>
      <w:proofErr w:type="spellStart"/>
      <w:r w:rsidRPr="00F27408">
        <w:rPr>
          <w:rFonts w:ascii="Times New Roman" w:hAnsi="Times New Roman"/>
          <w:bCs/>
          <w:sz w:val="24"/>
          <w:szCs w:val="24"/>
        </w:rPr>
        <w:t>slider</w:t>
      </w:r>
      <w:proofErr w:type="spellEnd"/>
      <w:r w:rsidRPr="00F27408">
        <w:rPr>
          <w:rFonts w:ascii="Times New Roman" w:hAnsi="Times New Roman"/>
          <w:bCs/>
          <w:sz w:val="24"/>
          <w:szCs w:val="24"/>
        </w:rPr>
        <w:t>.</w:t>
      </w:r>
    </w:p>
    <w:p w14:paraId="0CEF98E8" w14:textId="77777777" w:rsidR="00FC7195" w:rsidRPr="00F27408" w:rsidRDefault="00047527" w:rsidP="00467CE6">
      <w:pPr>
        <w:ind w:firstLine="709"/>
        <w:rPr>
          <w:rFonts w:ascii="Times New Roman" w:hAnsi="Times New Roman"/>
          <w:bCs/>
          <w:sz w:val="24"/>
          <w:szCs w:val="24"/>
        </w:rPr>
      </w:pPr>
      <w:r w:rsidRPr="00F27408">
        <w:rPr>
          <w:rFonts w:ascii="Times New Roman" w:hAnsi="Times New Roman"/>
          <w:bCs/>
          <w:sz w:val="24"/>
          <w:szCs w:val="24"/>
        </w:rPr>
        <w:t>Quanto à componente estética e visual</w:t>
      </w:r>
      <w:r w:rsidR="00467CE6" w:rsidRPr="00F27408">
        <w:rPr>
          <w:rFonts w:ascii="Times New Roman" w:hAnsi="Times New Roman"/>
          <w:bCs/>
          <w:sz w:val="24"/>
          <w:szCs w:val="24"/>
        </w:rPr>
        <w:t xml:space="preserve"> foi confiada</w:t>
      </w:r>
      <w:r w:rsidRPr="00F27408">
        <w:rPr>
          <w:rFonts w:ascii="Times New Roman" w:hAnsi="Times New Roman"/>
          <w:bCs/>
          <w:sz w:val="24"/>
          <w:szCs w:val="24"/>
        </w:rPr>
        <w:t xml:space="preserve"> </w:t>
      </w:r>
      <w:r w:rsidR="00467CE6" w:rsidRPr="00F27408">
        <w:rPr>
          <w:rFonts w:ascii="Times New Roman" w:hAnsi="Times New Roman"/>
          <w:bCs/>
          <w:sz w:val="24"/>
          <w:szCs w:val="24"/>
        </w:rPr>
        <w:t>a</w:t>
      </w:r>
      <w:r w:rsidRPr="00F27408">
        <w:rPr>
          <w:rFonts w:ascii="Times New Roman" w:hAnsi="Times New Roman"/>
          <w:bCs/>
          <w:sz w:val="24"/>
          <w:szCs w:val="24"/>
        </w:rPr>
        <w:t xml:space="preserve"> Ailson e Pedro</w:t>
      </w:r>
      <w:r w:rsidR="00467CE6" w:rsidRPr="00F27408">
        <w:rPr>
          <w:rFonts w:ascii="Times New Roman" w:hAnsi="Times New Roman"/>
          <w:bCs/>
          <w:sz w:val="24"/>
          <w:szCs w:val="24"/>
        </w:rPr>
        <w:t>, mas que também seria ajudada pelo Aderaldo</w:t>
      </w:r>
      <w:r w:rsidRPr="00F27408">
        <w:rPr>
          <w:rFonts w:ascii="Times New Roman" w:hAnsi="Times New Roman"/>
          <w:bCs/>
          <w:sz w:val="24"/>
          <w:szCs w:val="24"/>
        </w:rPr>
        <w:t>.</w:t>
      </w:r>
    </w:p>
    <w:p w14:paraId="5EC9BE97" w14:textId="77777777" w:rsidR="00047527" w:rsidRPr="00F27408" w:rsidRDefault="00047527" w:rsidP="00097F3F">
      <w:pPr>
        <w:ind w:firstLine="0"/>
        <w:rPr>
          <w:rFonts w:ascii="Times New Roman" w:hAnsi="Times New Roman"/>
          <w:b/>
          <w:sz w:val="24"/>
          <w:szCs w:val="24"/>
        </w:rPr>
      </w:pPr>
    </w:p>
    <w:sectPr w:rsidR="00047527" w:rsidRPr="00F27408" w:rsidSect="00707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BD84" w14:textId="77777777" w:rsidR="006B54FC" w:rsidRDefault="006B54FC" w:rsidP="006C0FB7">
      <w:pPr>
        <w:spacing w:line="240" w:lineRule="auto"/>
      </w:pPr>
      <w:r>
        <w:separator/>
      </w:r>
    </w:p>
  </w:endnote>
  <w:endnote w:type="continuationSeparator" w:id="0">
    <w:p w14:paraId="147E11F9" w14:textId="77777777" w:rsidR="006B54FC" w:rsidRDefault="006B54FC" w:rsidP="006C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B626" w14:textId="77777777" w:rsidR="0070720F" w:rsidRDefault="007072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03670"/>
      <w:docPartObj>
        <w:docPartGallery w:val="Page Numbers (Bottom of Page)"/>
        <w:docPartUnique/>
      </w:docPartObj>
    </w:sdtPr>
    <w:sdtContent>
      <w:p w14:paraId="7BEC56D8" w14:textId="2493701C" w:rsidR="0070720F" w:rsidRDefault="00707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8A50D" w14:textId="77777777" w:rsidR="00B657DB" w:rsidRDefault="00B657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89DA" w14:textId="77777777" w:rsidR="0070720F" w:rsidRDefault="007072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89818" w14:textId="77777777" w:rsidR="006B54FC" w:rsidRDefault="006B54FC" w:rsidP="006C0FB7">
      <w:pPr>
        <w:spacing w:line="240" w:lineRule="auto"/>
      </w:pPr>
      <w:r>
        <w:separator/>
      </w:r>
    </w:p>
  </w:footnote>
  <w:footnote w:type="continuationSeparator" w:id="0">
    <w:p w14:paraId="627D3136" w14:textId="77777777" w:rsidR="006B54FC" w:rsidRDefault="006B54FC" w:rsidP="006C0F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B712" w14:textId="77777777" w:rsidR="0070720F" w:rsidRDefault="007072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AAF3" w14:textId="30D5C9F9" w:rsidR="0015753D" w:rsidRDefault="0015753D" w:rsidP="00B657DB">
    <w:pPr>
      <w:pStyle w:val="Cabealho"/>
    </w:pPr>
  </w:p>
  <w:p w14:paraId="0A752477" w14:textId="77777777" w:rsidR="0015753D" w:rsidRDefault="0015753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4CDC" w14:textId="77777777" w:rsidR="0070720F" w:rsidRDefault="007072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EE5C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A6B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8EE2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72B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12D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65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647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7EE5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565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7EA8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D38AC"/>
    <w:multiLevelType w:val="hybridMultilevel"/>
    <w:tmpl w:val="70EEBF48"/>
    <w:lvl w:ilvl="0" w:tplc="86AC0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64CF3"/>
    <w:multiLevelType w:val="hybridMultilevel"/>
    <w:tmpl w:val="AB3833C2"/>
    <w:lvl w:ilvl="0" w:tplc="421EF5B4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4934FA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4AA31B39"/>
    <w:multiLevelType w:val="multilevel"/>
    <w:tmpl w:val="57D0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220A70"/>
    <w:multiLevelType w:val="hybridMultilevel"/>
    <w:tmpl w:val="BB9E180C"/>
    <w:lvl w:ilvl="0" w:tplc="C2EA424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0D5B51"/>
    <w:multiLevelType w:val="hybridMultilevel"/>
    <w:tmpl w:val="9A8C9482"/>
    <w:lvl w:ilvl="0" w:tplc="3EC0DB6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CA01D3B"/>
    <w:multiLevelType w:val="multilevel"/>
    <w:tmpl w:val="0D886B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0961A55"/>
    <w:multiLevelType w:val="hybridMultilevel"/>
    <w:tmpl w:val="AAD6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42A05"/>
    <w:multiLevelType w:val="hybridMultilevel"/>
    <w:tmpl w:val="FF2A83E8"/>
    <w:lvl w:ilvl="0" w:tplc="381A8C26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125150">
    <w:abstractNumId w:val="16"/>
  </w:num>
  <w:num w:numId="2" w16cid:durableId="579170274">
    <w:abstractNumId w:val="14"/>
  </w:num>
  <w:num w:numId="3" w16cid:durableId="727535750">
    <w:abstractNumId w:val="17"/>
  </w:num>
  <w:num w:numId="4" w16cid:durableId="40787001">
    <w:abstractNumId w:val="11"/>
  </w:num>
  <w:num w:numId="5" w16cid:durableId="839272424">
    <w:abstractNumId w:val="10"/>
  </w:num>
  <w:num w:numId="6" w16cid:durableId="2068454437">
    <w:abstractNumId w:val="9"/>
  </w:num>
  <w:num w:numId="7" w16cid:durableId="1570338124">
    <w:abstractNumId w:val="7"/>
  </w:num>
  <w:num w:numId="8" w16cid:durableId="967978130">
    <w:abstractNumId w:val="6"/>
  </w:num>
  <w:num w:numId="9" w16cid:durableId="1813598232">
    <w:abstractNumId w:val="5"/>
  </w:num>
  <w:num w:numId="10" w16cid:durableId="1556089656">
    <w:abstractNumId w:val="4"/>
  </w:num>
  <w:num w:numId="11" w16cid:durableId="2050300219">
    <w:abstractNumId w:val="0"/>
  </w:num>
  <w:num w:numId="12" w16cid:durableId="1717855731">
    <w:abstractNumId w:val="1"/>
  </w:num>
  <w:num w:numId="13" w16cid:durableId="729840508">
    <w:abstractNumId w:val="2"/>
  </w:num>
  <w:num w:numId="14" w16cid:durableId="1544978181">
    <w:abstractNumId w:val="3"/>
  </w:num>
  <w:num w:numId="15" w16cid:durableId="1304579451">
    <w:abstractNumId w:val="8"/>
  </w:num>
  <w:num w:numId="16" w16cid:durableId="1654993546">
    <w:abstractNumId w:val="18"/>
  </w:num>
  <w:num w:numId="17" w16cid:durableId="238253870">
    <w:abstractNumId w:val="13"/>
  </w:num>
  <w:num w:numId="18" w16cid:durableId="415326912">
    <w:abstractNumId w:val="12"/>
  </w:num>
  <w:num w:numId="19" w16cid:durableId="6211559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0C"/>
    <w:rsid w:val="00007E49"/>
    <w:rsid w:val="00030E15"/>
    <w:rsid w:val="00047527"/>
    <w:rsid w:val="00061EA7"/>
    <w:rsid w:val="00062433"/>
    <w:rsid w:val="000679A9"/>
    <w:rsid w:val="00075452"/>
    <w:rsid w:val="00097F3F"/>
    <w:rsid w:val="000E0CC5"/>
    <w:rsid w:val="000E5B4A"/>
    <w:rsid w:val="00107F7D"/>
    <w:rsid w:val="0013076F"/>
    <w:rsid w:val="0015753D"/>
    <w:rsid w:val="00177804"/>
    <w:rsid w:val="00181B57"/>
    <w:rsid w:val="001A0E30"/>
    <w:rsid w:val="001A510E"/>
    <w:rsid w:val="00223977"/>
    <w:rsid w:val="00226BB9"/>
    <w:rsid w:val="002275DD"/>
    <w:rsid w:val="00234256"/>
    <w:rsid w:val="00236658"/>
    <w:rsid w:val="00244EFF"/>
    <w:rsid w:val="00254054"/>
    <w:rsid w:val="00257B0E"/>
    <w:rsid w:val="002700BC"/>
    <w:rsid w:val="002A3416"/>
    <w:rsid w:val="002B211A"/>
    <w:rsid w:val="002D44F2"/>
    <w:rsid w:val="002E580C"/>
    <w:rsid w:val="0030441D"/>
    <w:rsid w:val="00362D1E"/>
    <w:rsid w:val="00363E46"/>
    <w:rsid w:val="00372E84"/>
    <w:rsid w:val="00391F6B"/>
    <w:rsid w:val="003A15C6"/>
    <w:rsid w:val="003C5DB1"/>
    <w:rsid w:val="00427205"/>
    <w:rsid w:val="00467CE6"/>
    <w:rsid w:val="00470015"/>
    <w:rsid w:val="00474D06"/>
    <w:rsid w:val="004C72C6"/>
    <w:rsid w:val="00512E10"/>
    <w:rsid w:val="00541456"/>
    <w:rsid w:val="005450A2"/>
    <w:rsid w:val="0054627A"/>
    <w:rsid w:val="0057599A"/>
    <w:rsid w:val="005A5DF8"/>
    <w:rsid w:val="005A6D29"/>
    <w:rsid w:val="005C3C2F"/>
    <w:rsid w:val="005D35F3"/>
    <w:rsid w:val="005D728B"/>
    <w:rsid w:val="005E51C9"/>
    <w:rsid w:val="005F724C"/>
    <w:rsid w:val="00613752"/>
    <w:rsid w:val="006167DF"/>
    <w:rsid w:val="006408C4"/>
    <w:rsid w:val="0067076F"/>
    <w:rsid w:val="006778B5"/>
    <w:rsid w:val="006A0598"/>
    <w:rsid w:val="006B54FC"/>
    <w:rsid w:val="006C0FB7"/>
    <w:rsid w:val="006C1C9D"/>
    <w:rsid w:val="0070720F"/>
    <w:rsid w:val="007133BE"/>
    <w:rsid w:val="00714D84"/>
    <w:rsid w:val="0072309D"/>
    <w:rsid w:val="0074219D"/>
    <w:rsid w:val="0074555B"/>
    <w:rsid w:val="00751A09"/>
    <w:rsid w:val="007656BA"/>
    <w:rsid w:val="00772540"/>
    <w:rsid w:val="00775016"/>
    <w:rsid w:val="00780416"/>
    <w:rsid w:val="0079751B"/>
    <w:rsid w:val="007F1529"/>
    <w:rsid w:val="0083491E"/>
    <w:rsid w:val="0085012B"/>
    <w:rsid w:val="00862307"/>
    <w:rsid w:val="008A25BA"/>
    <w:rsid w:val="008B67CB"/>
    <w:rsid w:val="00900572"/>
    <w:rsid w:val="009070E1"/>
    <w:rsid w:val="00935658"/>
    <w:rsid w:val="00952298"/>
    <w:rsid w:val="00953E54"/>
    <w:rsid w:val="00987AF4"/>
    <w:rsid w:val="009953B7"/>
    <w:rsid w:val="00996EDF"/>
    <w:rsid w:val="009D1647"/>
    <w:rsid w:val="00A437E2"/>
    <w:rsid w:val="00A750C5"/>
    <w:rsid w:val="00A82B51"/>
    <w:rsid w:val="00A82CEA"/>
    <w:rsid w:val="00AA287B"/>
    <w:rsid w:val="00AB2C44"/>
    <w:rsid w:val="00AB7010"/>
    <w:rsid w:val="00AC1FD1"/>
    <w:rsid w:val="00AC4502"/>
    <w:rsid w:val="00B10228"/>
    <w:rsid w:val="00B20B2F"/>
    <w:rsid w:val="00B30943"/>
    <w:rsid w:val="00B527AE"/>
    <w:rsid w:val="00B657DB"/>
    <w:rsid w:val="00B909C3"/>
    <w:rsid w:val="00BA0EB3"/>
    <w:rsid w:val="00BB43B3"/>
    <w:rsid w:val="00BF0E7D"/>
    <w:rsid w:val="00C069CF"/>
    <w:rsid w:val="00C25BE3"/>
    <w:rsid w:val="00C3712D"/>
    <w:rsid w:val="00C83C38"/>
    <w:rsid w:val="00CF0579"/>
    <w:rsid w:val="00CF4B4E"/>
    <w:rsid w:val="00D033B3"/>
    <w:rsid w:val="00D2391B"/>
    <w:rsid w:val="00D6513F"/>
    <w:rsid w:val="00D74803"/>
    <w:rsid w:val="00D80E56"/>
    <w:rsid w:val="00DC185D"/>
    <w:rsid w:val="00DE437E"/>
    <w:rsid w:val="00DF0990"/>
    <w:rsid w:val="00E03B7B"/>
    <w:rsid w:val="00E16145"/>
    <w:rsid w:val="00E30569"/>
    <w:rsid w:val="00E51072"/>
    <w:rsid w:val="00E8071D"/>
    <w:rsid w:val="00E90C60"/>
    <w:rsid w:val="00EA26A2"/>
    <w:rsid w:val="00ED6411"/>
    <w:rsid w:val="00EE6353"/>
    <w:rsid w:val="00F00D90"/>
    <w:rsid w:val="00F045C1"/>
    <w:rsid w:val="00F27408"/>
    <w:rsid w:val="00F9570A"/>
    <w:rsid w:val="00FA32AC"/>
    <w:rsid w:val="00FB5AE9"/>
    <w:rsid w:val="00FB729E"/>
    <w:rsid w:val="00FC08CF"/>
    <w:rsid w:val="00FC2802"/>
    <w:rsid w:val="00FC7195"/>
    <w:rsid w:val="00FD4BCC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917A2"/>
  <w15:docId w15:val="{E193A92A-7C63-449B-9E06-074B9D3D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5BA"/>
    <w:pPr>
      <w:spacing w:line="360" w:lineRule="auto"/>
      <w:ind w:firstLine="851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075452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DE43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70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C0F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FB7"/>
  </w:style>
  <w:style w:type="paragraph" w:styleId="Rodap">
    <w:name w:val="footer"/>
    <w:basedOn w:val="Normal"/>
    <w:link w:val="RodapChar"/>
    <w:uiPriority w:val="99"/>
    <w:unhideWhenUsed/>
    <w:rsid w:val="006C0F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FB7"/>
  </w:style>
  <w:style w:type="paragraph" w:styleId="Textodebalo">
    <w:name w:val="Balloon Text"/>
    <w:basedOn w:val="Normal"/>
    <w:link w:val="TextodebaloChar"/>
    <w:uiPriority w:val="99"/>
    <w:semiHidden/>
    <w:unhideWhenUsed/>
    <w:rsid w:val="0054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0A2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A750C5"/>
    <w:pPr>
      <w:ind w:firstLine="709"/>
    </w:pPr>
    <w:rPr>
      <w:rFonts w:ascii="Arial" w:eastAsia="Times New Roman" w:hAnsi="Arial"/>
      <w:sz w:val="24"/>
      <w:szCs w:val="20"/>
    </w:rPr>
  </w:style>
  <w:style w:type="paragraph" w:customStyle="1" w:styleId="Referncias">
    <w:name w:val="Referências"/>
    <w:basedOn w:val="Texto"/>
    <w:rsid w:val="006A0598"/>
    <w:pPr>
      <w:ind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derson\Meus%20documentos\Downloads\ieee-smcb\professores\relatorio-estagio-supervisionado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relatorio-estagio-supervisionado(2)</Template>
  <TotalTime>45</TotalTime>
  <Pages>2</Pages>
  <Words>217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</dc:creator>
  <cp:lastModifiedBy>Maria Gilene Andrade Santana</cp:lastModifiedBy>
  <cp:revision>9</cp:revision>
  <dcterms:created xsi:type="dcterms:W3CDTF">2023-08-16T23:03:00Z</dcterms:created>
  <dcterms:modified xsi:type="dcterms:W3CDTF">2023-08-17T02:27:00Z</dcterms:modified>
</cp:coreProperties>
</file>